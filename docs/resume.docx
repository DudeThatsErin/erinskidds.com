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-17145</wp:posOffset>
                </wp:positionV>
                <wp:extent cx="225425" cy="10692130"/>
                <wp:effectExtent l="0" t="0" r="3175" b="13970"/>
                <wp:wrapNone/>
                <wp:docPr id="1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425" cy="10692130"/>
                        </a:xfrm>
                        <a:prstGeom prst="rect">
                          <a:avLst/>
                        </a:prstGeom>
                        <a:solidFill>
                          <a:srgbClr val="177CB0"/>
                        </a:solidFill>
                        <a:ln w="127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0pt;margin-top:-1.35pt;height:841.9pt;width:17.75pt;z-index:251659264;v-text-anchor:middle;mso-width-relative:page;mso-height-relative:page;" fillcolor="#177CB0" filled="t" stroked="f" coordsize="21600,21600" o:gfxdata="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F/dle1gAAAAcBAAAPAAAAAAAAAAEAIAAAACIA&#10;AABkcnMvZG93bnJldi54bWxQSwECFAAUAAAACACHTuJA6cw84tIBAACTAwAADgAAAAAAAAABACAA&#10;AAAlAQAAZHJzL2Uyb0RvYy54bWxQSwUGAAAAAAYABgBZAQAAaQUAAAAA&#10;">
                <v:fill on="t" focussize="0,0"/>
                <v:stroke on="f" weight="1pt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eastAsia="SimSun"/>
          <w:lang w:eastAsia="zh-CN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534670</wp:posOffset>
            </wp:positionH>
            <wp:positionV relativeFrom="paragraph">
              <wp:posOffset>29845</wp:posOffset>
            </wp:positionV>
            <wp:extent cx="1395095" cy="1550670"/>
            <wp:effectExtent l="0" t="0" r="14605" b="11430"/>
            <wp:wrapNone/>
            <wp:docPr id="19" name="Picture 576" descr="20121302_10213377186929975_6874980635907268861_o-450x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576" descr="20121302_10213377186929975_6874980635907268861_o-450x5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5095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12700</wp:posOffset>
                </wp:positionV>
                <wp:extent cx="2866390" cy="833120"/>
                <wp:effectExtent l="0" t="0" r="0" b="0"/>
                <wp:wrapNone/>
                <wp:docPr id="2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83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auto"/>
                              <w:textAlignment w:val="auto"/>
                              <w:rPr>
                                <w:rFonts w:hint="default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/>
                                <w:b/>
                                <w:color w:val="177CB0"/>
                                <w:kern w:val="24"/>
                                <w:sz w:val="56"/>
                                <w:szCs w:val="40"/>
                                <w:lang w:val="en-US" w:eastAsia="zh-CN"/>
                              </w:rPr>
                              <w:t>Erin Skidds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Microsoft YaHei" w:hAnsi="Microsoft YaHei" w:eastAsia="Microsoft YaHei"/>
                                <w:b/>
                                <w:color w:val="177CB0"/>
                                <w:kern w:val="24"/>
                                <w:sz w:val="56"/>
                                <w:szCs w:val="40"/>
                              </w:rPr>
                            </w:pP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hint="eastAsia"/>
                                <w:b/>
                                <w:color w:val="177CB0"/>
                                <w:sz w:val="18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153.8pt;margin-top:1pt;height:65.6pt;width:225.7pt;z-index:251660288;mso-width-relative:page;mso-height-relative:page;" filled="f" stroked="f" coordsize="21600,21600" o:gfxdata="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SwhJT1gAAAAkBAAAPAAAAAAAAAAEAIAAAACIAAABkcnMvZG93bnJldi54&#10;bWxQSwECFAAUAAAACACHTuJAXXIQEsMBAAB2AwAADgAAAAAAAAABACAAAAAlAQAAZHJzL2Uyb0Rv&#10;Yy54bWxQSwUGAAAAAAYABgBZAQAAW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auto"/>
                        <w:textAlignment w:val="auto"/>
                        <w:rPr>
                          <w:rFonts w:hint="default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Microsoft YaHei" w:hAnsi="Microsoft YaHei" w:eastAsia="Microsoft YaHei"/>
                          <w:b/>
                          <w:color w:val="177CB0"/>
                          <w:kern w:val="24"/>
                          <w:sz w:val="56"/>
                          <w:szCs w:val="40"/>
                          <w:lang w:val="en-US" w:eastAsia="zh-CN"/>
                        </w:rPr>
                        <w:t>Erin Skidds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Microsoft YaHei" w:hAnsi="Microsoft YaHei" w:eastAsia="Microsoft YaHei"/>
                          <w:b/>
                          <w:color w:val="177CB0"/>
                          <w:kern w:val="24"/>
                          <w:sz w:val="56"/>
                          <w:szCs w:val="40"/>
                        </w:rPr>
                      </w:pP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hint="eastAsia"/>
                          <w:b/>
                          <w:color w:val="177CB0"/>
                          <w:sz w:val="18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rPr>
          <w:rFonts w:hint="eastAsia" w:eastAsia="SimSun"/>
          <w:lang w:eastAsia="zh-CN"/>
        </w:rPr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2280285</wp:posOffset>
                </wp:positionH>
                <wp:positionV relativeFrom="paragraph">
                  <wp:posOffset>91440</wp:posOffset>
                </wp:positionV>
                <wp:extent cx="4920615" cy="952500"/>
                <wp:effectExtent l="0" t="0" r="0" b="0"/>
                <wp:wrapNone/>
                <wp:docPr id="5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0615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rPr>
                                <w:rFonts w:hint="default" w:ascii="Microsoft YaHei" w:hAnsi="Microsoft YaHei" w:eastAsia="Microsoft YaHei"/>
                                <w:color w:val="262626"/>
                                <w:kern w:val="24"/>
                                <w:sz w:val="2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/>
                                <w:color w:val="262626"/>
                                <w:kern w:val="24"/>
                                <w:sz w:val="22"/>
                                <w:szCs w:val="19"/>
                                <w:u w:val="none"/>
                                <w:lang w:val="en-US"/>
                              </w:rPr>
                              <w:t>994-3588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440" w:lineRule="exact"/>
                              <w:ind w:right="0" w:rightChars="0"/>
                              <w:rPr>
                                <w:rFonts w:hint="default" w:ascii="Microsoft YaHei" w:hAnsi="Microsoft YaHei" w:eastAsia="Microsoft YaHei"/>
                                <w:color w:val="262626"/>
                                <w:kern w:val="24"/>
                                <w:sz w:val="22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hint="default" w:ascii="Microsoft YaHei" w:hAnsi="Microsoft YaHei" w:eastAsia="Microsoft YaHei"/>
                                <w:color w:val="262626"/>
                                <w:kern w:val="24"/>
                                <w:sz w:val="22"/>
                                <w:szCs w:val="19"/>
                                <w:u w:val="none"/>
                                <w:lang w:val="en-US"/>
                              </w:rPr>
                              <w:t>Erin.Skidds@gmail.com</w:t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262626"/>
                                <w:kern w:val="24"/>
                                <w:sz w:val="22"/>
                                <w:szCs w:val="19"/>
                                <w:u w:val="none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Microsoft YaHei" w:hAnsi="Microsoft YaHei" w:eastAsia="Microsoft YaHei"/>
                                <w:color w:val="262626"/>
                                <w:kern w:val="24"/>
                                <w:sz w:val="22"/>
                                <w:szCs w:val="19"/>
                                <w:u w:val="none"/>
                                <w:lang w:val="en-US"/>
                              </w:rPr>
                              <w:t>4016 W River Pl, APT 104, Tampa, FL 33603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179.55pt;margin-top:7.2pt;height:75pt;width:387.45pt;z-index:251663360;mso-width-relative:page;mso-height-relative:page;" filled="f" stroked="f" coordsize="21600,21600" o:gfxdata="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Pu1WMLXAAAACwEAAA8AAAAAAAAAAQAgAAAAIgAAAGRycy9kb3ducmV2LnhtbFBLAQIUABQA&#10;AAAIAIdO4kDC1YeRuAEAAF0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440" w:lineRule="exact"/>
                        <w:rPr>
                          <w:rFonts w:hint="default" w:ascii="Microsoft YaHei" w:hAnsi="Microsoft YaHei" w:eastAsia="Microsoft YaHei"/>
                          <w:color w:val="262626"/>
                          <w:kern w:val="24"/>
                          <w:sz w:val="22"/>
                          <w:szCs w:val="19"/>
                          <w:lang w:val="en-US"/>
                        </w:rPr>
                      </w:pPr>
                      <w:r>
                        <w:rPr>
                          <w:rFonts w:hint="default" w:ascii="Microsoft YaHei" w:hAnsi="Microsoft YaHei" w:eastAsia="Microsoft YaHei"/>
                          <w:color w:val="262626"/>
                          <w:kern w:val="24"/>
                          <w:sz w:val="22"/>
                          <w:szCs w:val="19"/>
                          <w:u w:val="none"/>
                          <w:lang w:val="en-US"/>
                        </w:rPr>
                        <w:t>994-3588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440" w:lineRule="exact"/>
                        <w:ind w:right="0" w:rightChars="0"/>
                        <w:rPr>
                          <w:rFonts w:hint="default" w:ascii="Microsoft YaHei" w:hAnsi="Microsoft YaHei" w:eastAsia="Microsoft YaHei"/>
                          <w:color w:val="262626"/>
                          <w:kern w:val="24"/>
                          <w:sz w:val="22"/>
                          <w:szCs w:val="19"/>
                          <w:lang w:val="en-US"/>
                        </w:rPr>
                      </w:pPr>
                      <w:r>
                        <w:rPr>
                          <w:rFonts w:hint="default" w:ascii="Microsoft YaHei" w:hAnsi="Microsoft YaHei" w:eastAsia="Microsoft YaHei"/>
                          <w:color w:val="262626"/>
                          <w:kern w:val="24"/>
                          <w:sz w:val="22"/>
                          <w:szCs w:val="19"/>
                          <w:u w:val="none"/>
                          <w:lang w:val="en-US"/>
                        </w:rPr>
                        <w:t>Erin.Skidds@gmail.com</w:t>
                      </w:r>
                      <w:r>
                        <w:rPr>
                          <w:rFonts w:hint="default" w:ascii="Microsoft YaHei" w:hAnsi="Microsoft YaHei" w:eastAsia="Microsoft YaHei"/>
                          <w:color w:val="262626"/>
                          <w:kern w:val="24"/>
                          <w:sz w:val="22"/>
                          <w:szCs w:val="19"/>
                          <w:u w:val="none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Microsoft YaHei" w:hAnsi="Microsoft YaHei" w:eastAsia="Microsoft YaHei"/>
                          <w:color w:val="262626"/>
                          <w:kern w:val="24"/>
                          <w:sz w:val="22"/>
                          <w:szCs w:val="19"/>
                          <w:u w:val="none"/>
                          <w:lang w:val="en-US"/>
                        </w:rPr>
                        <w:t>4016 W River Pl, APT 104, Tampa, FL 33603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2895"/>
        </w:tabs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66675</wp:posOffset>
                </wp:positionV>
                <wp:extent cx="213995" cy="215900"/>
                <wp:effectExtent l="0" t="0" r="14605" b="12700"/>
                <wp:wrapNone/>
                <wp:docPr id="12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213995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4" y="36"/>
                            </a:cxn>
                            <a:cxn ang="0">
                              <a:pos x="36" y="44"/>
                            </a:cxn>
                            <a:cxn ang="0">
                              <a:pos x="24" y="36"/>
                            </a:cxn>
                            <a:cxn ang="0">
                              <a:pos x="16" y="24"/>
                            </a:cxn>
                            <a:cxn ang="0">
                              <a:pos x="24" y="16"/>
                            </a:cxn>
                            <a:cxn ang="0">
                              <a:pos x="12" y="0"/>
                            </a:cxn>
                            <a:cxn ang="0">
                              <a:pos x="0" y="12"/>
                            </a:cxn>
                            <a:cxn ang="0">
                              <a:pos x="16" y="44"/>
                            </a:cxn>
                            <a:cxn ang="0">
                              <a:pos x="48" y="60"/>
                            </a:cxn>
                            <a:cxn ang="0">
                              <a:pos x="60" y="48"/>
                            </a:cxn>
                            <a:cxn ang="0">
                              <a:pos x="44" y="36"/>
                            </a:cxn>
                          </a:cxnLst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177CB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86" o:spid="_x0000_s1026" o:spt="100" style="position:absolute;left:0pt;margin-left:160.5pt;margin-top:5.25pt;height:17pt;width:16.85pt;z-index:251670528;mso-width-relative:page;mso-height-relative:page;" fillcolor="#177CB0" filled="t" stroked="f" coordsize="60,60" o:gfxdata="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I29FuPXAAAACQEAAA8AAAAAAAAAAQAgAAAAIgAAAGRycy9kb3ducmV2Lnht&#10;bFBLAQIUABQAAAAIAIdO4kAsbvSdFwMAAN4JAAAOAAAAAAAAAAEAIAAAACYBAABkcnMvZTJvRG9j&#10;LnhtbFBLBQYAAAAABgAGAFkBAACvBgAAAAA=&#10;" path="m44,36c40,40,40,44,36,44c32,44,28,40,24,36c20,32,16,28,16,24c16,20,20,20,24,16c28,12,16,0,12,0c8,0,0,12,0,12c0,20,8,36,16,44c24,52,40,60,48,60c48,60,60,52,60,48c60,44,48,32,44,36e">
                <v:path o:connectlocs="44,36;36,44;24,36;16,24;24,16;12,0;0,12;16,44;48,60;60,48;44,36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2038350</wp:posOffset>
                </wp:positionH>
                <wp:positionV relativeFrom="paragraph">
                  <wp:posOffset>55245</wp:posOffset>
                </wp:positionV>
                <wp:extent cx="252095" cy="179070"/>
                <wp:effectExtent l="0" t="0" r="14605" b="11430"/>
                <wp:wrapNone/>
                <wp:docPr id="7" name="Freeform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252095" cy="179070"/>
                        </a:xfrm>
                        <a:custGeom>
                          <a:avLst/>
                          <a:gdLst>
                            <a:gd name="txL" fmla="*/ 0 w 229"/>
                            <a:gd name="txT" fmla="*/ 0 h 163"/>
                            <a:gd name="txR" fmla="*/ 229 w 229"/>
                            <a:gd name="txB" fmla="*/ 163 h 163"/>
                          </a:gdLst>
                          <a:ahLst/>
                          <a:cxnLst>
                            <a:cxn ang="0">
                              <a:pos x="3092" y="64834"/>
                            </a:cxn>
                            <a:cxn ang="0">
                              <a:pos x="0" y="40135"/>
                            </a:cxn>
                            <a:cxn ang="0">
                              <a:pos x="43285" y="0"/>
                            </a:cxn>
                            <a:cxn ang="0">
                              <a:pos x="698750" y="9262"/>
                            </a:cxn>
                            <a:cxn ang="0">
                              <a:pos x="708025" y="55572"/>
                            </a:cxn>
                            <a:cxn ang="0">
                              <a:pos x="695658" y="77184"/>
                            </a:cxn>
                            <a:cxn ang="0">
                              <a:pos x="367926" y="262424"/>
                            </a:cxn>
                            <a:cxn ang="0">
                              <a:pos x="321548" y="253162"/>
                            </a:cxn>
                            <a:cxn ang="0">
                              <a:pos x="272079" y="225376"/>
                            </a:cxn>
                            <a:cxn ang="0">
                              <a:pos x="166958" y="163629"/>
                            </a:cxn>
                            <a:cxn ang="0">
                              <a:pos x="677107" y="138930"/>
                            </a:cxn>
                            <a:cxn ang="0">
                              <a:pos x="708025" y="142018"/>
                            </a:cxn>
                            <a:cxn ang="0">
                              <a:pos x="701841" y="466189"/>
                            </a:cxn>
                            <a:cxn ang="0">
                              <a:pos x="658556" y="500150"/>
                            </a:cxn>
                            <a:cxn ang="0">
                              <a:pos x="89663" y="503237"/>
                            </a:cxn>
                            <a:cxn ang="0">
                              <a:pos x="18551" y="478538"/>
                            </a:cxn>
                            <a:cxn ang="0">
                              <a:pos x="0" y="419879"/>
                            </a:cxn>
                            <a:cxn ang="0">
                              <a:pos x="6184" y="129668"/>
                            </a:cxn>
                            <a:cxn ang="0">
                              <a:pos x="52561" y="151280"/>
                            </a:cxn>
                            <a:cxn ang="0">
                              <a:pos x="136040" y="203765"/>
                            </a:cxn>
                            <a:cxn ang="0">
                              <a:pos x="170050" y="231551"/>
                            </a:cxn>
                            <a:cxn ang="0">
                              <a:pos x="154591" y="265512"/>
                            </a:cxn>
                            <a:cxn ang="0">
                              <a:pos x="129856" y="317996"/>
                            </a:cxn>
                            <a:cxn ang="0">
                              <a:pos x="117489" y="345782"/>
                            </a:cxn>
                            <a:cxn ang="0">
                              <a:pos x="129856" y="351957"/>
                            </a:cxn>
                            <a:cxn ang="0">
                              <a:pos x="148407" y="333433"/>
                            </a:cxn>
                            <a:cxn ang="0">
                              <a:pos x="191692" y="287123"/>
                            </a:cxn>
                            <a:cxn ang="0">
                              <a:pos x="216427" y="262424"/>
                            </a:cxn>
                            <a:cxn ang="0">
                              <a:pos x="247345" y="271686"/>
                            </a:cxn>
                            <a:cxn ang="0">
                              <a:pos x="299906" y="305647"/>
                            </a:cxn>
                            <a:cxn ang="0">
                              <a:pos x="340099" y="327258"/>
                            </a:cxn>
                            <a:cxn ang="0">
                              <a:pos x="377201" y="324171"/>
                            </a:cxn>
                            <a:cxn ang="0">
                              <a:pos x="405027" y="308734"/>
                            </a:cxn>
                            <a:cxn ang="0">
                              <a:pos x="460680" y="274774"/>
                            </a:cxn>
                            <a:cxn ang="0">
                              <a:pos x="494690" y="259337"/>
                            </a:cxn>
                            <a:cxn ang="0">
                              <a:pos x="519424" y="280948"/>
                            </a:cxn>
                            <a:cxn ang="0">
                              <a:pos x="559618" y="330346"/>
                            </a:cxn>
                            <a:cxn ang="0">
                              <a:pos x="581261" y="351957"/>
                            </a:cxn>
                            <a:cxn ang="0">
                              <a:pos x="593628" y="342695"/>
                            </a:cxn>
                            <a:cxn ang="0">
                              <a:pos x="584353" y="317996"/>
                            </a:cxn>
                            <a:cxn ang="0">
                              <a:pos x="562710" y="265512"/>
                            </a:cxn>
                            <a:cxn ang="0">
                              <a:pos x="547251" y="225376"/>
                            </a:cxn>
                            <a:cxn ang="0">
                              <a:pos x="575077" y="203765"/>
                            </a:cxn>
                            <a:cxn ang="0">
                              <a:pos x="652372" y="154367"/>
                            </a:cxn>
                            <a:cxn ang="0">
                              <a:pos x="677107" y="138930"/>
                            </a:cxn>
                          </a:cxnLst>
                          <a:rect l="txL" t="txT" r="txR" b="txB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177CB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456" o:spid="_x0000_s1026" o:spt="100" style="position:absolute;left:0pt;margin-left:160.5pt;margin-top:4.35pt;height:14.1pt;width:19.85pt;z-index:251665408;mso-width-relative:page;mso-height-relative:page;" fillcolor="#177CB0" filled="t" stroked="f" coordsize="229,163" o:gfxdata="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3092,64834;0,40135;43285,0;698750,9262;708025,55572;695658,77184;367926,262424;321548,253162;272079,225376;166958,163629;677107,138930;708025,142018;701841,466189;658556,500150;89663,503237;18551,478538;0,419879;6184,129668;52561,151280;136040,203765;170050,231551;154591,265512;129856,317996;117489,345782;129856,351957;148407,333433;191692,287123;216427,262424;247345,271686;299906,305647;340099,327258;377201,324171;405027,308734;460680,274774;494690,259337;519424,280948;559618,330346;581261,351957;593628,342695;584353,317996;562710,265512;547251,225376;575077,203765;652372,154367;677107,138930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135255</wp:posOffset>
                </wp:positionV>
                <wp:extent cx="179705" cy="215900"/>
                <wp:effectExtent l="0" t="0" r="10795" b="12700"/>
                <wp:wrapNone/>
                <wp:docPr id="6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>
                        <a:xfrm flipH="1">
                          <a:off x="0" y="0"/>
                          <a:ext cx="179705" cy="2159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1" y="109"/>
                            </a:cxn>
                            <a:cxn ang="0">
                              <a:pos x="0" y="41"/>
                            </a:cxn>
                            <a:cxn ang="0">
                              <a:pos x="41" y="0"/>
                            </a:cxn>
                            <a:cxn ang="0">
                              <a:pos x="82" y="41"/>
                            </a:cxn>
                            <a:cxn ang="0">
                              <a:pos x="41" y="109"/>
                            </a:cxn>
                            <a:cxn ang="0">
                              <a:pos x="41" y="14"/>
                            </a:cxn>
                            <a:cxn ang="0">
                              <a:pos x="13" y="41"/>
                            </a:cxn>
                            <a:cxn ang="0">
                              <a:pos x="41" y="69"/>
                            </a:cxn>
                            <a:cxn ang="0">
                              <a:pos x="68" y="41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  <a:cxn ang="0">
                              <a:pos x="41" y="14"/>
                            </a:cxn>
                          </a:cxnLst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177CB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163.5pt;margin-top:10.65pt;height:17pt;width:14.15pt;z-index:251664384;mso-width-relative:page;mso-height-relative:page;" fillcolor="#177CB0" filled="t" stroked="f" coordsize="82,109" o:gfxdata="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Ctsi33XAAAACQEAAA8AAAAAAAAAAQAgAAAAIgAAAGRycy9k&#10;b3ducmV2LnhtbFBLAQIUABQAAAAIAIdO4kAU77J2IAMAACYKAAAOAAAAAAAAAAEAIAAAACYBAABk&#10;cnMvZTJvRG9jLnhtbFBLBQYAAAAABgAGAFkBAAC4BgAAAAA=&#10;" path="m41,109c41,109,0,64,0,41c0,19,18,0,41,0c63,0,82,19,82,41c82,64,41,109,41,109xm41,14c26,14,13,26,13,41c13,56,26,69,41,69c56,69,68,56,68,41c68,26,56,14,41,14xm41,14c41,14,41,14,41,14e">
                <v:path o:connectlocs="41,109;0,41;41,0;82,41;41,109;41,14;13,41;41,69;68,41;41,14;41,14;41,14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400685</wp:posOffset>
                </wp:positionH>
                <wp:positionV relativeFrom="paragraph">
                  <wp:posOffset>52705</wp:posOffset>
                </wp:positionV>
                <wp:extent cx="6831330" cy="869315"/>
                <wp:effectExtent l="0" t="0" r="0" b="0"/>
                <wp:wrapNone/>
                <wp:docPr id="20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330" cy="869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Chars="0" w:right="0" w:rightChars="0"/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sz w:val="21"/>
                                <w:szCs w:val="21"/>
                              </w:rPr>
                              <w:t>Seeking a</w:t>
                            </w:r>
                            <w:r>
                              <w:rPr>
                                <w:rFonts w:hint="default"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n Information Technology </w:t>
                            </w:r>
                            <w:r>
                              <w:rPr>
                                <w:rFonts w:hint="default" w:ascii="Arial" w:hAnsi="Arial" w:cs="Arial"/>
                                <w:sz w:val="21"/>
                                <w:szCs w:val="21"/>
                              </w:rPr>
                              <w:t xml:space="preserve">job in a dynamic environment where my passion for customer service and selling strengths make me a key member of the </w:t>
                            </w:r>
                            <w:r>
                              <w:rPr>
                                <w:rFonts w:hint="default"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IT </w:t>
                            </w:r>
                            <w:r>
                              <w:rPr>
                                <w:rFonts w:hint="default" w:ascii="Arial" w:hAnsi="Arial" w:cs="Arial"/>
                                <w:sz w:val="21"/>
                                <w:szCs w:val="21"/>
                              </w:rPr>
                              <w:t>team. Driven to meet and exceed performance expectation</w:t>
                            </w:r>
                            <w:r>
                              <w:rPr>
                                <w:rFonts w:hint="default"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s as well as fix any and all issues that come my way.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31.55pt;margin-top:4.15pt;height:68.45pt;width:537.9pt;z-index:251678720;mso-width-relative:page;mso-height-relative:page;" filled="f" stroked="f" coordsize="21600,21600" o:gfxdata="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87EixdcAAAAJAQAADwAAAAAAAAABACAAAAAiAAAAZHJzL2Rvd25yZXYueG1sUEsBAhQAFAAA&#10;AAgAh07iQFNMaiS3AQAAXgMAAA4AAAAAAAAAAQAgAAAAJg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Chars="0" w:right="0" w:rightChars="0"/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default" w:ascii="Arial" w:hAnsi="Arial" w:cs="Arial"/>
                          <w:sz w:val="21"/>
                          <w:szCs w:val="21"/>
                        </w:rPr>
                        <w:t>Seeking a</w:t>
                      </w:r>
                      <w:r>
                        <w:rPr>
                          <w:rFonts w:hint="default" w:ascii="Arial" w:hAnsi="Arial" w:cs="Arial"/>
                          <w:sz w:val="21"/>
                          <w:szCs w:val="21"/>
                          <w:lang w:val="en-US"/>
                        </w:rPr>
                        <w:t xml:space="preserve">n Information Technology </w:t>
                      </w:r>
                      <w:r>
                        <w:rPr>
                          <w:rFonts w:hint="default" w:ascii="Arial" w:hAnsi="Arial" w:cs="Arial"/>
                          <w:sz w:val="21"/>
                          <w:szCs w:val="21"/>
                        </w:rPr>
                        <w:t xml:space="preserve">job in a dynamic environment where my passion for customer service and selling strengths make me a key member of the </w:t>
                      </w:r>
                      <w:r>
                        <w:rPr>
                          <w:rFonts w:hint="default" w:ascii="Arial" w:hAnsi="Arial" w:cs="Arial"/>
                          <w:sz w:val="21"/>
                          <w:szCs w:val="21"/>
                          <w:lang w:val="en-US"/>
                        </w:rPr>
                        <w:t xml:space="preserve">IT </w:t>
                      </w:r>
                      <w:r>
                        <w:rPr>
                          <w:rFonts w:hint="default" w:ascii="Arial" w:hAnsi="Arial" w:cs="Arial"/>
                          <w:sz w:val="21"/>
                          <w:szCs w:val="21"/>
                        </w:rPr>
                        <w:t>team. Driven to meet and exceed performance expectation</w:t>
                      </w:r>
                      <w:r>
                        <w:rPr>
                          <w:rFonts w:hint="default" w:ascii="Arial" w:hAnsi="Arial" w:cs="Arial"/>
                          <w:sz w:val="21"/>
                          <w:szCs w:val="21"/>
                          <w:lang w:val="en-US"/>
                        </w:rPr>
                        <w:t>s as well as fix any and all issues that come my way.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122555</wp:posOffset>
                </wp:positionV>
                <wp:extent cx="1295400" cy="319405"/>
                <wp:effectExtent l="0" t="0" r="0" b="0"/>
                <wp:wrapNone/>
                <wp:docPr id="10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94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ascii="Arial" w:hAnsi="Arial" w:eastAsia="Microsoft YaHei" w:cs="Arial"/>
                                <w:b/>
                                <w:color w:val="177CB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eastAsia="Microsoft YaHei" w:cs="Arial"/>
                                <w:b/>
                                <w:color w:val="177CB0"/>
                                <w:sz w:val="28"/>
                              </w:rPr>
                              <w:t>E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color w:val="177CB0"/>
                                <w:sz w:val="28"/>
                              </w:rPr>
                              <w:t>DUCATION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52" o:spid="_x0000_s1026" o:spt="202" type="#_x0000_t202" style="position:absolute;left:0pt;margin-left:69.75pt;margin-top:9.65pt;height:25.15pt;width:102pt;z-index:251668480;mso-width-relative:page;mso-height-relative:page;" filled="f" stroked="f" coordsize="21600,21600" o:gfxdata="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8u6H2wAAAAkBAAAPAAAAAAAAAAEAIAAAACIAAABkcnMvZG93bnJl&#10;di54bWxQSwECFAAUAAAACACHTuJA5nssk8EBAABpAwAADgAAAAAAAAABACAAAAAqAQAAZHJzL2Uy&#10;b0RvYy54bWxQSwUGAAAAAAYABgBZAQAAXQ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ascii="Arial" w:hAnsi="Arial" w:eastAsia="Microsoft YaHei" w:cs="Arial"/>
                          <w:b/>
                          <w:color w:val="177CB0"/>
                          <w:sz w:val="28"/>
                        </w:rPr>
                      </w:pPr>
                      <w:r>
                        <w:rPr>
                          <w:rFonts w:ascii="Arial" w:hAnsi="Arial" w:eastAsia="Microsoft YaHei" w:cs="Arial"/>
                          <w:b/>
                          <w:color w:val="177CB0"/>
                          <w:sz w:val="28"/>
                        </w:rPr>
                        <w:t>E</w:t>
                      </w:r>
                      <w:r>
                        <w:rPr>
                          <w:rFonts w:hint="eastAsia" w:ascii="Arial" w:hAnsi="Arial" w:eastAsia="Microsoft YaHei" w:cs="Arial"/>
                          <w:b/>
                          <w:color w:val="177CB0"/>
                          <w:sz w:val="28"/>
                        </w:rPr>
                        <w:t>DUCATION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paragraph">
                  <wp:posOffset>20320</wp:posOffset>
                </wp:positionV>
                <wp:extent cx="323850" cy="323850"/>
                <wp:effectExtent l="0" t="0" r="0" b="0"/>
                <wp:wrapNone/>
                <wp:docPr id="9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177CB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43pt;margin-top:1.6pt;height:25.5pt;width:25.5pt;z-index:251667456;mso-width-relative:page;mso-height-relative:page;" fillcolor="#177CB0" filled="t" stroked="f" coordsize="166,166" o:gfxdata="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958215</wp:posOffset>
                </wp:positionH>
                <wp:positionV relativeFrom="paragraph">
                  <wp:posOffset>132080</wp:posOffset>
                </wp:positionV>
                <wp:extent cx="6264275" cy="0"/>
                <wp:effectExtent l="0" t="0" r="0" b="0"/>
                <wp:wrapNone/>
                <wp:docPr id="11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177CB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53" o:spid="_x0000_s1026" o:spt="32" type="#_x0000_t32" style="position:absolute;left:0pt;flip:y;margin-left:75.45pt;margin-top:10.4pt;height:0pt;width:493.25pt;z-index:251669504;mso-width-relative:page;mso-height-relative:page;" filled="f" stroked="t" coordsize="21600,21600" o:gfxdata="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0Z7X01gAAAAoBAAAPAAAAAAAAAAEAIAAAACIAAABkcnMvZG93bnJl&#10;di54bWxQSwECFAAUAAAACACHTuJAfCiPi/8BAADxAwAADgAAAAAAAAABACAAAAAlAQAAZHJzL2Uy&#10;b0RvYy54bWxQSwUGAAAAAAYABgBZAQAAlgUAAAAA&#10;">
                <v:fill on="f" focussize="0,0"/>
                <v:stroke weight="1.25pt" color="#177CB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58420</wp:posOffset>
                </wp:positionV>
                <wp:extent cx="6831330" cy="533400"/>
                <wp:effectExtent l="0" t="0" r="0" b="0"/>
                <wp:wrapNone/>
                <wp:docPr id="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33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eastAsia" w:ascii="Arial" w:hAnsi="Arial" w:eastAsia="Microsoft YaHei" w:cs="Arial"/>
                                <w:color w:val="000000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 xml:space="preserve">FSCJ,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>The Florida State College at Jacksonville, Jacksonville, FL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ascii="Arial" w:hAnsi="Arial" w:eastAsia="Microsoft YaHei" w:cs="Arial"/>
                                <w:color w:val="000000"/>
                                <w:kern w:val="24"/>
                                <w:sz w:val="21"/>
                              </w:rPr>
                              <w:t xml:space="preserve">Bachelor of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>IT Management</w:t>
                            </w:r>
                            <w:r>
                              <w:rPr>
                                <w:rFonts w:ascii="Arial" w:hAnsi="Arial" w:eastAsia="Microsoft YaHei" w:cs="Arial"/>
                                <w:color w:val="000000"/>
                                <w:kern w:val="24"/>
                                <w:sz w:val="21"/>
                              </w:rPr>
                              <w:t xml:space="preserve">, Department of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 xml:space="preserve">Information </w:t>
                            </w:r>
                            <w:r>
                              <w:rPr>
                                <w:rFonts w:ascii="Arial" w:hAnsi="Arial" w:eastAsia="Microsoft YaHei" w:cs="Arial"/>
                                <w:color w:val="000000"/>
                                <w:kern w:val="24"/>
                                <w:sz w:val="21"/>
                              </w:rPr>
                              <w:t>Technology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color w:val="000000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ascii="Arial" w:hAnsi="Arial" w:eastAsia="Microsoft YaHei" w:cs="Arial"/>
                                <w:color w:val="000000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color w:val="000000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color w:val="000000"/>
                                <w:kern w:val="24"/>
                                <w:sz w:val="21"/>
                              </w:rPr>
                              <w:t xml:space="preserve"> 09</w:t>
                            </w:r>
                            <w:r>
                              <w:rPr>
                                <w:rFonts w:ascii="Arial" w:hAnsi="Arial" w:eastAsia="Microsoft YaHei" w:cs="Arial"/>
                                <w:color w:val="000000"/>
                                <w:kern w:val="24"/>
                                <w:sz w:val="21"/>
                              </w:rPr>
                              <w:t>/2013-0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Arial" w:hAnsi="Arial" w:eastAsia="Microsoft YaHei" w:cs="Arial"/>
                                <w:color w:val="000000"/>
                                <w:kern w:val="24"/>
                                <w:sz w:val="21"/>
                              </w:rPr>
                              <w:t>/201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39.75pt;margin-top:4.6pt;height:42pt;width:537.9pt;z-index:251662336;mso-width-relative:page;mso-height-relative:page;" filled="f" stroked="f" coordsize="21600,21600" o:gfxdata="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yrH/JdYAAAAIAQAADwAAAAAAAAABACAAAAAiAAAAZHJzL2Rvd25yZXYueG1sUEsBAhQAFAAA&#10;AAgAh07iQJD+/lu4AQAAXQMAAA4AAAAAAAAAAQAgAAAAJQ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eastAsia" w:ascii="Arial" w:hAnsi="Arial" w:eastAsia="Microsoft YaHei" w:cs="Arial"/>
                          <w:color w:val="000000"/>
                          <w:kern w:val="24"/>
                          <w:sz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000000"/>
                          <w:kern w:val="24"/>
                          <w:sz w:val="21"/>
                          <w:lang w:val="en-US"/>
                        </w:rPr>
                        <w:t xml:space="preserve">FSCJ, 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000000"/>
                          <w:kern w:val="24"/>
                          <w:sz w:val="21"/>
                          <w:lang w:val="en-US"/>
                        </w:rPr>
                        <w:t>The Florida State College at Jacksonville, Jacksonville, FL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color w:val="000000"/>
                          <w:kern w:val="24"/>
                          <w:sz w:val="21"/>
                          <w:lang w:val="en-US"/>
                        </w:rPr>
                        <w:br w:type="textWrapping"/>
                      </w:r>
                      <w:r>
                        <w:rPr>
                          <w:rFonts w:ascii="Arial" w:hAnsi="Arial" w:eastAsia="Microsoft YaHei" w:cs="Arial"/>
                          <w:color w:val="000000"/>
                          <w:kern w:val="24"/>
                          <w:sz w:val="21"/>
                        </w:rPr>
                        <w:t xml:space="preserve">Bachelor of </w:t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  <w:t>IT Management</w:t>
                      </w:r>
                      <w:r>
                        <w:rPr>
                          <w:rFonts w:ascii="Arial" w:hAnsi="Arial" w:eastAsia="Microsoft YaHei" w:cs="Arial"/>
                          <w:color w:val="000000"/>
                          <w:kern w:val="24"/>
                          <w:sz w:val="21"/>
                        </w:rPr>
                        <w:t xml:space="preserve">, Department of </w:t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  <w:t xml:space="preserve">Information </w:t>
                      </w:r>
                      <w:r>
                        <w:rPr>
                          <w:rFonts w:ascii="Arial" w:hAnsi="Arial" w:eastAsia="Microsoft YaHei" w:cs="Arial"/>
                          <w:color w:val="000000"/>
                          <w:kern w:val="24"/>
                          <w:sz w:val="21"/>
                        </w:rPr>
                        <w:t>Technology</w:t>
                      </w:r>
                      <w:r>
                        <w:rPr>
                          <w:rFonts w:hint="eastAsia" w:ascii="Arial" w:hAnsi="Arial" w:eastAsia="Microsoft YaHei" w:cs="Arial"/>
                          <w:color w:val="000000"/>
                          <w:kern w:val="24"/>
                          <w:sz w:val="21"/>
                        </w:rPr>
                        <w:t xml:space="preserve">     </w:t>
                      </w:r>
                      <w:r>
                        <w:rPr>
                          <w:rFonts w:ascii="Arial" w:hAnsi="Arial" w:eastAsia="Microsoft YaHei" w:cs="Arial"/>
                          <w:color w:val="000000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Arial" w:hAnsi="Arial" w:eastAsia="Microsoft YaHei" w:cs="Arial"/>
                          <w:color w:val="000000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  <w:tab/>
                      </w:r>
                      <w:r>
                        <w:rPr>
                          <w:rFonts w:hint="eastAsia" w:ascii="Arial" w:hAnsi="Arial" w:eastAsia="Microsoft YaHei" w:cs="Arial"/>
                          <w:color w:val="000000"/>
                          <w:kern w:val="24"/>
                          <w:sz w:val="21"/>
                        </w:rPr>
                        <w:t xml:space="preserve"> 09</w:t>
                      </w:r>
                      <w:r>
                        <w:rPr>
                          <w:rFonts w:ascii="Arial" w:hAnsi="Arial" w:eastAsia="Microsoft YaHei" w:cs="Arial"/>
                          <w:color w:val="000000"/>
                          <w:kern w:val="24"/>
                          <w:sz w:val="21"/>
                        </w:rPr>
                        <w:t>/2013-0</w:t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  <w:t>5</w:t>
                      </w:r>
                      <w:r>
                        <w:rPr>
                          <w:rFonts w:ascii="Arial" w:hAnsi="Arial" w:eastAsia="Microsoft YaHei" w:cs="Arial"/>
                          <w:color w:val="000000"/>
                          <w:kern w:val="24"/>
                          <w:sz w:val="21"/>
                        </w:rPr>
                        <w:t>/201</w:t>
                      </w: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921385</wp:posOffset>
                </wp:positionH>
                <wp:positionV relativeFrom="paragraph">
                  <wp:posOffset>138430</wp:posOffset>
                </wp:positionV>
                <wp:extent cx="1295400" cy="319405"/>
                <wp:effectExtent l="0" t="0" r="0" b="0"/>
                <wp:wrapNone/>
                <wp:docPr id="22" name="文本框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3194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Arial" w:hAnsi="Arial" w:eastAsia="Microsoft YaHei" w:cs="Arial"/>
                                <w:b/>
                                <w:color w:val="177CB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177CB0"/>
                                <w:sz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52" o:spid="_x0000_s1026" o:spt="202" type="#_x0000_t202" style="position:absolute;left:0pt;margin-left:72.55pt;margin-top:10.9pt;height:25.15pt;width:102pt;z-index:251680768;mso-width-relative:page;mso-height-relative:page;" filled="f" stroked="f" coordsize="21600,21600" o:gfxdata="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CMoHN52wAAAAkBAAAPAAAAAAAAAAEAIAAAACIAAABkcnMvZG93bnJl&#10;di54bWxQSwECFAAUAAAACACHTuJAHvm6JcEBAABpAwAADgAAAAAAAAABACAAAAAqAQAAZHJzL2Uy&#10;b0RvYy54bWxQSwUGAAAAAAYABgBZAQAAXQ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Arial" w:hAnsi="Arial" w:eastAsia="Microsoft YaHei" w:cs="Arial"/>
                          <w:b/>
                          <w:color w:val="177CB0"/>
                          <w:sz w:val="28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177CB0"/>
                          <w:sz w:val="28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522605</wp:posOffset>
                </wp:positionH>
                <wp:positionV relativeFrom="paragraph">
                  <wp:posOffset>131445</wp:posOffset>
                </wp:positionV>
                <wp:extent cx="323850" cy="323850"/>
                <wp:effectExtent l="0" t="0" r="0" b="0"/>
                <wp:wrapNone/>
                <wp:docPr id="21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177CB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41.15pt;margin-top:10.35pt;height:25.5pt;width:25.5pt;z-index:251679744;mso-width-relative:page;mso-height-relative:page;" fillcolor="#177CB0" filled="t" stroked="f" coordsize="166,166" o:gfxdata="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141605</wp:posOffset>
                </wp:positionV>
                <wp:extent cx="6264275" cy="0"/>
                <wp:effectExtent l="0" t="0" r="0" b="0"/>
                <wp:wrapNone/>
                <wp:docPr id="23" name="自选图形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177CB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53" o:spid="_x0000_s1026" o:spt="32" type="#_x0000_t32" style="position:absolute;left:0pt;flip:y;margin-left:77.65pt;margin-top:11.15pt;height:0pt;width:493.25pt;z-index:251681792;mso-width-relative:page;mso-height-relative:page;" filled="f" stroked="t" coordsize="21600,21600" o:gfxdata="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U6sXXdYAAAAKAQAADwAAAAAAAAABACAAAAAiAAAAZHJzL2Rvd25y&#10;ZXYueG1sUEsBAhQAFAAAAAgAh07iQKmH3C0AAgAA8QMAAA4AAAAAAAAAAQAgAAAAJQEAAGRycy9l&#10;Mm9Eb2MueG1sUEsFBgAAAAAGAAYAWQEAAJcFAAAAAA==&#10;">
                <v:fill on="f" focussize="0,0"/>
                <v:stroke weight="1.25pt" color="#177CB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67945</wp:posOffset>
                </wp:positionV>
                <wp:extent cx="6831330" cy="533400"/>
                <wp:effectExtent l="0" t="0" r="0" b="0"/>
                <wp:wrapNone/>
                <wp:docPr id="24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133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color w:val="000000"/>
                                <w:kern w:val="24"/>
                                <w:sz w:val="21"/>
                                <w:lang w:val="en-US"/>
                              </w:rPr>
                              <w:t>HTML, CSS, JavaScript, PHP, Node.js, SQL, Git, MySQL, Command Line, WordPress, IP.Board, Xenforo, Discord, Linux, Windows, MacOS, iOS, and Android.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43.05pt;margin-top:5.35pt;height:42pt;width:537.9pt;z-index:251682816;mso-width-relative:page;mso-height-relative:page;" filled="f" stroked="f" coordsize="21600,21600" o:gfxdata="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DhlOcXWAAAACQEAAA8AAAAAAAAAAQAgAAAAIgAAAGRycy9kb3ducmV2LnhtbFBLAQIUABQA&#10;AAAIAIdO4kDCH5CouQEAAF4DAAAOAAAAAAAAAAEAIAAAACU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color w:val="000000"/>
                          <w:kern w:val="24"/>
                          <w:sz w:val="21"/>
                          <w:lang w:val="en-US"/>
                        </w:rPr>
                        <w:t>HTML, CSS, JavaScript, PHP, Node.js, SQL, Git, MySQL, Command Line, WordPress, IP.Board, Xenforo, Discord, Linux, Windows, MacOS, iOS, and Android.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7620</wp:posOffset>
                </wp:positionV>
                <wp:extent cx="1704975" cy="357505"/>
                <wp:effectExtent l="0" t="0" r="0" b="0"/>
                <wp:wrapNone/>
                <wp:docPr id="14" name="文本框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5750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eastAsia" w:ascii="Arial" w:hAnsi="Arial" w:eastAsia="Microsoft YaHei" w:cs="Arial"/>
                                <w:b/>
                                <w:color w:val="177CB0"/>
                                <w:sz w:val="28"/>
                              </w:rPr>
                            </w:pPr>
                            <w:r>
                              <w:rPr>
                                <w:rFonts w:ascii="Arial" w:hAnsi="Arial" w:eastAsia="Microsoft YaHei" w:cs="Arial"/>
                                <w:b/>
                                <w:color w:val="177CB0"/>
                                <w:sz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57" o:spid="_x0000_s1026" o:spt="202" type="#_x0000_t202" style="position:absolute;left:0pt;margin-left:67.8pt;margin-top:0.6pt;height:28.15pt;width:134.25pt;z-index:251672576;mso-width-relative:page;mso-height-relative:page;" filled="f" stroked="f" coordsize="21600,21600" o:gfxdata="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+do48NoAAAAIAQAADwAAAAAAAAABACAAAAAiAAAAZHJzL2Rvd25yZXYu&#10;eG1sUEsBAhQAFAAAAAgAh07iQNArSOXAAQAAaQMAAA4AAAAAAAAAAQAgAAAAKQEAAGRycy9lMm9E&#10;b2MueG1sUEsFBgAAAAAGAAYAWQEAAFs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eastAsia" w:ascii="Arial" w:hAnsi="Arial" w:eastAsia="Microsoft YaHei" w:cs="Arial"/>
                          <w:b/>
                          <w:color w:val="177CB0"/>
                          <w:sz w:val="28"/>
                        </w:rPr>
                      </w:pPr>
                      <w:r>
                        <w:rPr>
                          <w:rFonts w:ascii="Arial" w:hAnsi="Arial" w:eastAsia="Microsoft YaHei" w:cs="Arial"/>
                          <w:b/>
                          <w:color w:val="177CB0"/>
                          <w:sz w:val="28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539750</wp:posOffset>
                </wp:positionH>
                <wp:positionV relativeFrom="paragraph">
                  <wp:posOffset>30480</wp:posOffset>
                </wp:positionV>
                <wp:extent cx="323850" cy="323850"/>
                <wp:effectExtent l="0" t="0" r="0" b="0"/>
                <wp:wrapNone/>
                <wp:docPr id="13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177CB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42.5pt;margin-top:2.4pt;height:25.5pt;width:25.5pt;z-index:251671552;mso-width-relative:page;mso-height-relative:page;" fillcolor="#177CB0" filled="t" stroked="f" coordsize="166,166" o:gfxdata="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11430</wp:posOffset>
                </wp:positionV>
                <wp:extent cx="6264275" cy="0"/>
                <wp:effectExtent l="0" t="0" r="0" b="0"/>
                <wp:wrapNone/>
                <wp:docPr id="15" name="自选图形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177CB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58" o:spid="_x0000_s1026" o:spt="32" type="#_x0000_t32" style="position:absolute;left:0pt;flip:y;margin-left:73.8pt;margin-top:0.9pt;height:0pt;width:493.25pt;z-index:251673600;mso-width-relative:page;mso-height-relative:page;" filled="f" stroked="t" coordsize="21600,21600" o:gfxdata="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kk9ntMAAAAIAQAADwAAAAAAAAABACAAAAAiAAAAZHJzL2Rvd25yZXYueG1s&#10;UEsBAhQAFAAAAAgAh07iQM859rD9AQAA8QMAAA4AAAAAAAAAAQAgAAAAIgEAAGRycy9lMm9Eb2Mu&#10;eG1sUEsFBgAAAAAGAAYAWQEAAJEFAAAAAA==&#10;">
                <v:fill on="f" focussize="0,0"/>
                <v:stroke weight="1.25pt" color="#177CB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18415</wp:posOffset>
                </wp:positionV>
                <wp:extent cx="6853555" cy="4722495"/>
                <wp:effectExtent l="0" t="0" r="0" b="0"/>
                <wp:wrapNone/>
                <wp:docPr id="3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3555" cy="4722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u w:val="single"/>
                                <w:lang w:val="en-US"/>
                              </w:rPr>
                              <w:t>KeyBank National Association</w:t>
                            </w: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Tampa, FL</w:t>
                            </w: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10</w:t>
                            </w:r>
                            <w:r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/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2020</w:t>
                            </w:r>
                            <w:r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Present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Arial" w:hAnsi="Arial" w:eastAsia="Microsoft YaHei" w:cs="Arial"/>
                                <w:bCs/>
                                <w:i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i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Commercial Client Representative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170" w:hanging="170" w:hangingChars="81"/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Received calls from Commercial Clients like Aspen Dental and assisted them with KeyNavigator, KeyCapture, and other Key Related services as well as their checking, savings, and credit card accounts.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u w:val="single"/>
                                <w:lang w:val="en-US"/>
                              </w:rPr>
                              <w:t>Inside Response, LLC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Jacksonville, FL</w:t>
                            </w:r>
                            <w:r>
                              <w:rPr>
                                <w:rFonts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07/2020-10/2020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Arial" w:hAnsi="Arial" w:eastAsia="Microsoft YaHei" w:cs="Arial"/>
                                <w:bCs/>
                                <w:i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i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Customer Service Associate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170" w:hanging="170" w:hangingChars="81"/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Received calls from people over the age of 75 regarding their life insurance, Medicare, and Medicaid and referred them to licensed agents that sold them these services.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Arial" w:hAnsi="Arial" w:eastAsia="Microsoft YaHei" w:cs="Arial"/>
                                <w:bCs/>
                                <w:i/>
                                <w:i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u w:val="single"/>
                                <w:lang w:val="en-US"/>
                              </w:rPr>
                              <w:t>Availity, LLC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Jacksonville, FL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09/2018-05/2019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i/>
                                <w:i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Client Services Representative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170" w:hanging="170" w:hangingChars="81"/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Received calls from medical offices and assisted them with using our client portal.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Arial" w:hAnsi="Arial" w:eastAsia="Microsoft YaHei" w:cs="Arial"/>
                                <w:bCs/>
                                <w:i/>
                                <w:i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u w:val="single"/>
                                <w:lang w:val="en-US"/>
                              </w:rPr>
                              <w:t>Best Buy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Arial" w:hAnsi="Arial" w:eastAsia="Microsoft YaHei" w:cs="Arial"/>
                                <w:b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Jacksonville, FL</w:t>
                            </w:r>
                            <w:r>
                              <w:rPr>
                                <w:rFonts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07/2015-09/2018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i/>
                                <w:i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Sales Associate &amp; Customer Service Representative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170" w:hanging="170" w:hangingChars="81"/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Started on the sales floor selling phones, tablets, laptops, and accessories.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170" w:hanging="170" w:hangingChars="81"/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Excelled at exceeding sales goals every month.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ind w:left="170" w:hanging="170" w:hangingChars="81"/>
                              <w:rPr>
                                <w:rFonts w:hint="eastAsia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Cs/>
                                <w:color w:val="262626"/>
                                <w:kern w:val="24"/>
                                <w:sz w:val="21"/>
                                <w:lang w:val="en-US"/>
                              </w:rPr>
                              <w:t>Ended in Customer Service, where I sold Total Tech Support over the phone as well as answered customer’s questions.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42.55pt;margin-top:1.45pt;height:371.85pt;width:539.65pt;z-index:251661312;mso-width-relative:page;mso-height-relative:page;" filled="f" stroked="f" coordsize="21600,21600" o:gfxdata="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7HSQn2gAAAAkBAAAPAAAAAAAAAAEAIAAAACIAAABkcnMvZG93&#10;bnJldi54bWxQSwECFAAUAAAACACHTuJAvFbQ6MUBAAB2AwAADgAAAAAAAAABACAAAAAp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  <w:u w:val="single"/>
                          <w:lang w:val="en-US"/>
                        </w:rPr>
                        <w:t>KeyBank National Association</w:t>
                      </w:r>
                      <w:r>
                        <w:rPr>
                          <w:rFonts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 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Tampa, FL</w:t>
                      </w:r>
                      <w:r>
                        <w:rPr>
                          <w:rFonts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                   </w:t>
                      </w:r>
                      <w:r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10</w:t>
                      </w:r>
                      <w:r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>/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2020</w:t>
                      </w:r>
                      <w:r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>-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Present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Arial" w:hAnsi="Arial" w:eastAsia="Microsoft YaHei" w:cs="Arial"/>
                          <w:bCs/>
                          <w:i/>
                          <w:color w:val="262626"/>
                          <w:kern w:val="24"/>
                          <w:sz w:val="21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Cs/>
                          <w:i/>
                          <w:color w:val="262626"/>
                          <w:kern w:val="24"/>
                          <w:sz w:val="21"/>
                          <w:lang w:val="en-US"/>
                        </w:rPr>
                        <w:t>Commercial Client Representative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170" w:hanging="170" w:hangingChars="81"/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Received calls from Commercial Clients like Aspen Dental and assisted them with KeyNavigator, KeyCapture, and other Key Related services as well as their checking, savings, and credit card accounts.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  <w:u w:val="single"/>
                          <w:lang w:val="en-US"/>
                        </w:rPr>
                        <w:t>Inside Response, LLC</w:t>
                      </w:r>
                      <w:r>
                        <w:rPr>
                          <w:rFonts w:hint="eastAsia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 xml:space="preserve">                 </w:t>
                      </w:r>
                      <w:r>
                        <w:rPr>
                          <w:rFonts w:hint="eastAsia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Jacksonville, FL</w:t>
                      </w:r>
                      <w:r>
                        <w:rPr>
                          <w:rFonts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eastAsia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 xml:space="preserve">   </w:t>
                      </w:r>
                      <w:r>
                        <w:rPr>
                          <w:rFonts w:hint="eastAsia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 xml:space="preserve">  </w:t>
                      </w:r>
                      <w:r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   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07/2020-10/2020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Arial" w:hAnsi="Arial" w:eastAsia="Microsoft YaHei" w:cs="Arial"/>
                          <w:bCs/>
                          <w:i/>
                          <w:color w:val="262626"/>
                          <w:kern w:val="24"/>
                          <w:sz w:val="21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Cs/>
                          <w:i/>
                          <w:color w:val="262626"/>
                          <w:kern w:val="24"/>
                          <w:sz w:val="21"/>
                          <w:lang w:val="en-US"/>
                        </w:rPr>
                        <w:t>Customer Service Associate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170" w:hanging="170" w:hangingChars="81"/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Received calls from people over the age of 75 regarding their life insurance, Medicare, and Medicaid and referred them to licensed agents that sold them these services.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Arial" w:hAnsi="Arial" w:eastAsia="Microsoft YaHei" w:cs="Arial"/>
                          <w:bCs/>
                          <w:i/>
                          <w:iCs/>
                          <w:color w:val="262626"/>
                          <w:kern w:val="24"/>
                          <w:sz w:val="21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  <w:u w:val="single"/>
                          <w:lang w:val="en-US"/>
                        </w:rPr>
                        <w:t>Availity, LLC</w:t>
                      </w:r>
                      <w:r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 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 xml:space="preserve">       </w:t>
                      </w:r>
                      <w:r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 xml:space="preserve">             </w:t>
                      </w:r>
                      <w:r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Jacksonville, FL</w:t>
                      </w:r>
                      <w:r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                         </w:t>
                      </w:r>
                      <w:r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09/2018-05/2019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i/>
                          <w:iCs/>
                          <w:color w:val="262626"/>
                          <w:kern w:val="24"/>
                          <w:sz w:val="21"/>
                          <w:lang w:val="en-US"/>
                        </w:rPr>
                        <w:t>Client Services Representative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170" w:hanging="170" w:hangingChars="81"/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Received calls from medical offices and assisted them with using our client portal.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</w:pP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Arial" w:hAnsi="Arial" w:eastAsia="Microsoft YaHei" w:cs="Arial"/>
                          <w:bCs/>
                          <w:i/>
                          <w:iCs/>
                          <w:color w:val="262626"/>
                          <w:kern w:val="24"/>
                          <w:sz w:val="21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  <w:u w:val="single"/>
                          <w:lang w:val="en-US"/>
                        </w:rPr>
                        <w:t>Best Buy</w:t>
                      </w:r>
                      <w:r>
                        <w:rPr>
                          <w:rFonts w:hint="eastAsia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   </w:t>
                      </w:r>
                      <w:r>
                        <w:rPr>
                          <w:rFonts w:hint="default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 xml:space="preserve">                       </w:t>
                      </w:r>
                      <w:r>
                        <w:rPr>
                          <w:rFonts w:hint="eastAsia" w:ascii="Arial" w:hAnsi="Arial" w:eastAsia="Microsoft YaHei" w:cs="Arial"/>
                          <w:b/>
                          <w:bCs/>
                          <w:color w:val="262626"/>
                          <w:kern w:val="24"/>
                          <w:sz w:val="21"/>
                        </w:rPr>
                        <w:t xml:space="preserve">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Jacksonville, FL</w:t>
                      </w:r>
                      <w:r>
                        <w:rPr>
                          <w:rFonts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  <w:t xml:space="preserve">                            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07/2015-09/2018</w:t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br w:type="textWrapping"/>
                      </w:r>
                      <w:r>
                        <w:rPr>
                          <w:rFonts w:hint="default" w:ascii="Arial" w:hAnsi="Arial" w:eastAsia="Microsoft YaHei" w:cs="Arial"/>
                          <w:bCs/>
                          <w:i/>
                          <w:iCs/>
                          <w:color w:val="262626"/>
                          <w:kern w:val="24"/>
                          <w:sz w:val="21"/>
                          <w:lang w:val="en-US"/>
                        </w:rPr>
                        <w:t>Sales Associate &amp; Customer Service Representative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170" w:hanging="170" w:hangingChars="81"/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Started on the sales floor selling phones, tablets, laptops, and accessories.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170" w:hanging="170" w:hangingChars="81"/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Excelled at exceeding sales goals every month.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ind w:left="170" w:hanging="170" w:hangingChars="81"/>
                        <w:rPr>
                          <w:rFonts w:hint="eastAsia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Cs/>
                          <w:color w:val="262626"/>
                          <w:kern w:val="24"/>
                          <w:sz w:val="21"/>
                          <w:lang w:val="en-US"/>
                        </w:rPr>
                        <w:t>Ended in Customer Service, where I sold Total Tech Support over the phone as well as answered customer’s questions.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p/>
    <w:p/>
    <w:p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48260</wp:posOffset>
                </wp:positionV>
                <wp:extent cx="3952875" cy="338455"/>
                <wp:effectExtent l="0" t="0" r="0" b="0"/>
                <wp:wrapNone/>
                <wp:docPr id="17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33845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exact"/>
                              <w:rPr>
                                <w:rFonts w:hint="default" w:ascii="Arial" w:hAnsi="Arial" w:eastAsia="Microsoft YaHei" w:cs="Arial"/>
                                <w:b/>
                                <w:color w:val="177CB0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color w:val="177CB0"/>
                                <w:sz w:val="28"/>
                                <w:lang w:val="en-US"/>
                              </w:rPr>
                              <w:t>PROJECTS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569" o:spid="_x0000_s1026" o:spt="202" type="#_x0000_t202" style="position:absolute;left:0pt;margin-left:60.3pt;margin-top:3.8pt;height:26.65pt;width:311.25pt;z-index:251675648;mso-width-relative:page;mso-height-relative:page;" filled="f" stroked="f" coordsize="21600,21600" o:gfxdata="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IWN4TDaAAAACAEAAA8AAAAAAAAAAQAgAAAAIgAAAGRycy9kb3ducmV2&#10;LnhtbFBLAQIUABQAAAAIAIdO4kD/C3xNwQEAAGkDAAAOAAAAAAAAAAEAIAAAACkBAABkcnMvZTJv&#10;RG9jLnhtbFBLBQYAAAAABgAGAFkBAABc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exact"/>
                        <w:rPr>
                          <w:rFonts w:hint="default" w:ascii="Arial" w:hAnsi="Arial" w:eastAsia="Microsoft YaHei" w:cs="Arial"/>
                          <w:b/>
                          <w:color w:val="177CB0"/>
                          <w:sz w:val="28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color w:val="177CB0"/>
                          <w:sz w:val="28"/>
                          <w:lang w:val="en-US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440690</wp:posOffset>
                </wp:positionH>
                <wp:positionV relativeFrom="paragraph">
                  <wp:posOffset>46990</wp:posOffset>
                </wp:positionV>
                <wp:extent cx="323850" cy="323850"/>
                <wp:effectExtent l="0" t="0" r="0" b="0"/>
                <wp:wrapNone/>
                <wp:docPr id="16" name="Freeform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>
                        <a:xfrm>
                          <a:off x="0" y="0"/>
                          <a:ext cx="323850" cy="323850"/>
                        </a:xfrm>
                        <a:custGeom>
                          <a:avLst/>
                          <a:gdLst>
                            <a:gd name="txL" fmla="*/ 0 w 166"/>
                            <a:gd name="txT" fmla="*/ 0 h 166"/>
                            <a:gd name="txR" fmla="*/ 166 w 166"/>
                            <a:gd name="txB" fmla="*/ 166 h 166"/>
                          </a:gdLst>
                          <a:ahLst/>
                          <a:cxnLst>
                            <a:cxn ang="0">
                              <a:pos x="966444327" y="487825578"/>
                            </a:cxn>
                            <a:cxn ang="0">
                              <a:pos x="865199510" y="598274193"/>
                            </a:cxn>
                            <a:cxn ang="0">
                              <a:pos x="865199510" y="598274193"/>
                            </a:cxn>
                            <a:cxn ang="0">
                              <a:pos x="809973687" y="653500016"/>
                            </a:cxn>
                            <a:cxn ang="0">
                              <a:pos x="763951663" y="644296218"/>
                            </a:cxn>
                            <a:cxn ang="0">
                              <a:pos x="653500016" y="763951663"/>
                            </a:cxn>
                            <a:cxn ang="0">
                              <a:pos x="763951663" y="874403309"/>
                            </a:cxn>
                            <a:cxn ang="0">
                              <a:pos x="883607108" y="763951663"/>
                            </a:cxn>
                            <a:cxn ang="0">
                              <a:pos x="874403309" y="717929638"/>
                            </a:cxn>
                            <a:cxn ang="0">
                              <a:pos x="1003262553" y="598274193"/>
                            </a:cxn>
                            <a:cxn ang="0">
                              <a:pos x="1003262553" y="589070395"/>
                            </a:cxn>
                            <a:cxn ang="0">
                              <a:pos x="1040077747" y="552255200"/>
                            </a:cxn>
                            <a:cxn ang="0">
                              <a:pos x="1260981040" y="589070395"/>
                            </a:cxn>
                            <a:cxn ang="0">
                              <a:pos x="1527903325" y="322148109"/>
                            </a:cxn>
                            <a:cxn ang="0">
                              <a:pos x="1251777241" y="276126084"/>
                            </a:cxn>
                            <a:cxn ang="0">
                              <a:pos x="1113711167" y="414192158"/>
                            </a:cxn>
                            <a:cxn ang="0">
                              <a:pos x="1113711167" y="414192158"/>
                            </a:cxn>
                            <a:cxn ang="0">
                              <a:pos x="1251777241" y="276126084"/>
                            </a:cxn>
                            <a:cxn ang="0">
                              <a:pos x="1205755216" y="0"/>
                            </a:cxn>
                            <a:cxn ang="0">
                              <a:pos x="938832931" y="266922286"/>
                            </a:cxn>
                            <a:cxn ang="0">
                              <a:pos x="966444327" y="487825578"/>
                            </a:cxn>
                            <a:cxn ang="0">
                              <a:pos x="1279388637" y="653500016"/>
                            </a:cxn>
                            <a:cxn ang="0">
                              <a:pos x="1260981040" y="681114444"/>
                            </a:cxn>
                            <a:cxn ang="0">
                              <a:pos x="1260981040" y="763951663"/>
                            </a:cxn>
                            <a:cxn ang="0">
                              <a:pos x="763951663" y="1260981040"/>
                            </a:cxn>
                            <a:cxn ang="0">
                              <a:pos x="266922286" y="763951663"/>
                            </a:cxn>
                            <a:cxn ang="0">
                              <a:pos x="763951663" y="266922286"/>
                            </a:cxn>
                            <a:cxn ang="0">
                              <a:pos x="837585083" y="266922286"/>
                            </a:cxn>
                            <a:cxn ang="0">
                              <a:pos x="1049281546" y="55225823"/>
                            </a:cxn>
                            <a:cxn ang="0">
                              <a:pos x="763951663" y="0"/>
                            </a:cxn>
                            <a:cxn ang="0">
                              <a:pos x="0" y="763951663"/>
                            </a:cxn>
                            <a:cxn ang="0">
                              <a:pos x="763951663" y="1527903325"/>
                            </a:cxn>
                            <a:cxn ang="0">
                              <a:pos x="1527903325" y="763951663"/>
                            </a:cxn>
                            <a:cxn ang="0">
                              <a:pos x="1472677502" y="469414950"/>
                            </a:cxn>
                            <a:cxn ang="0">
                              <a:pos x="1279388637" y="653500016"/>
                            </a:cxn>
                            <a:cxn ang="0">
                              <a:pos x="763951663" y="570662797"/>
                            </a:cxn>
                            <a:cxn ang="0">
                              <a:pos x="800769889" y="570662797"/>
                            </a:cxn>
                            <a:cxn ang="0">
                              <a:pos x="902014705" y="478621780"/>
                            </a:cxn>
                            <a:cxn ang="0">
                              <a:pos x="883607108" y="358966335"/>
                            </a:cxn>
                            <a:cxn ang="0">
                              <a:pos x="763951663" y="340555706"/>
                            </a:cxn>
                            <a:cxn ang="0">
                              <a:pos x="340555706" y="763951663"/>
                            </a:cxn>
                            <a:cxn ang="0">
                              <a:pos x="763951663" y="1187347619"/>
                            </a:cxn>
                            <a:cxn ang="0">
                              <a:pos x="1187347619" y="763951663"/>
                            </a:cxn>
                            <a:cxn ang="0">
                              <a:pos x="1178143821" y="653500016"/>
                            </a:cxn>
                            <a:cxn ang="0">
                              <a:pos x="1049281546" y="625888621"/>
                            </a:cxn>
                            <a:cxn ang="0">
                              <a:pos x="957240528" y="727133437"/>
                            </a:cxn>
                            <a:cxn ang="0">
                              <a:pos x="957240528" y="763951663"/>
                            </a:cxn>
                            <a:cxn ang="0">
                              <a:pos x="763951663" y="948036729"/>
                            </a:cxn>
                            <a:cxn ang="0">
                              <a:pos x="579866596" y="763951663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  <a:cxn ang="0">
                              <a:pos x="763951663" y="570662797"/>
                            </a:cxn>
                          </a:cxnLst>
                          <a:rect l="txL" t="txT" r="txR" b="txB"/>
                          <a:pathLst>
                            <a:path w="166" h="166">
                              <a:moveTo>
                                <a:pt x="105" y="53"/>
                              </a:move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94" y="65"/>
                                <a:pt x="94" y="65"/>
                                <a:pt x="94" y="65"/>
                              </a:cubicBezTo>
                              <a:cubicBezTo>
                                <a:pt x="88" y="71"/>
                                <a:pt x="88" y="71"/>
                                <a:pt x="88" y="71"/>
                              </a:cubicBezTo>
                              <a:cubicBezTo>
                                <a:pt x="86" y="71"/>
                                <a:pt x="85" y="70"/>
                                <a:pt x="83" y="70"/>
                              </a:cubicBezTo>
                              <a:cubicBezTo>
                                <a:pt x="76" y="70"/>
                                <a:pt x="71" y="76"/>
                                <a:pt x="71" y="83"/>
                              </a:cubicBezTo>
                              <a:cubicBezTo>
                                <a:pt x="71" y="90"/>
                                <a:pt x="76" y="95"/>
                                <a:pt x="83" y="95"/>
                              </a:cubicBezTo>
                              <a:cubicBezTo>
                                <a:pt x="90" y="95"/>
                                <a:pt x="96" y="90"/>
                                <a:pt x="96" y="83"/>
                              </a:cubicBezTo>
                              <a:cubicBezTo>
                                <a:pt x="96" y="81"/>
                                <a:pt x="95" y="80"/>
                                <a:pt x="95" y="78"/>
                              </a:cubicBezTo>
                              <a:cubicBezTo>
                                <a:pt x="109" y="65"/>
                                <a:pt x="109" y="65"/>
                                <a:pt x="109" y="65"/>
                              </a:cubicBezTo>
                              <a:cubicBezTo>
                                <a:pt x="109" y="64"/>
                                <a:pt x="109" y="64"/>
                                <a:pt x="109" y="64"/>
                              </a:cubicBezTo>
                              <a:cubicBezTo>
                                <a:pt x="113" y="60"/>
                                <a:pt x="113" y="60"/>
                                <a:pt x="113" y="60"/>
                              </a:cubicBezTo>
                              <a:cubicBezTo>
                                <a:pt x="137" y="64"/>
                                <a:pt x="137" y="64"/>
                                <a:pt x="137" y="64"/>
                              </a:cubicBezTo>
                              <a:cubicBezTo>
                                <a:pt x="166" y="35"/>
                                <a:pt x="166" y="35"/>
                                <a:pt x="166" y="3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21" y="45"/>
                                <a:pt x="121" y="45"/>
                                <a:pt x="121" y="45"/>
                              </a:cubicBezTo>
                              <a:cubicBezTo>
                                <a:pt x="136" y="30"/>
                                <a:pt x="136" y="30"/>
                                <a:pt x="136" y="30"/>
                              </a:cubicBezTo>
                              <a:cubicBezTo>
                                <a:pt x="131" y="0"/>
                                <a:pt x="131" y="0"/>
                                <a:pt x="131" y="0"/>
                              </a:cubicBezTo>
                              <a:cubicBezTo>
                                <a:pt x="102" y="29"/>
                                <a:pt x="102" y="29"/>
                                <a:pt x="102" y="29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lose/>
                              <a:moveTo>
                                <a:pt x="139" y="71"/>
                              </a:moveTo>
                              <a:cubicBezTo>
                                <a:pt x="137" y="74"/>
                                <a:pt x="137" y="74"/>
                                <a:pt x="137" y="74"/>
                              </a:cubicBezTo>
                              <a:cubicBezTo>
                                <a:pt x="137" y="77"/>
                                <a:pt x="137" y="79"/>
                                <a:pt x="137" y="83"/>
                              </a:cubicBezTo>
                              <a:cubicBezTo>
                                <a:pt x="137" y="113"/>
                                <a:pt x="113" y="137"/>
                                <a:pt x="83" y="137"/>
                              </a:cubicBezTo>
                              <a:cubicBezTo>
                                <a:pt x="53" y="137"/>
                                <a:pt x="29" y="113"/>
                                <a:pt x="29" y="83"/>
                              </a:cubicBezTo>
                              <a:cubicBezTo>
                                <a:pt x="29" y="53"/>
                                <a:pt x="53" y="28"/>
                                <a:pt x="83" y="29"/>
                              </a:cubicBezTo>
                              <a:cubicBezTo>
                                <a:pt x="86" y="29"/>
                                <a:pt x="89" y="29"/>
                                <a:pt x="91" y="29"/>
                              </a:cubicBezTo>
                              <a:cubicBezTo>
                                <a:pt x="114" y="6"/>
                                <a:pt x="114" y="6"/>
                                <a:pt x="114" y="6"/>
                              </a:cubicBezTo>
                              <a:cubicBezTo>
                                <a:pt x="105" y="2"/>
                                <a:pt x="94" y="0"/>
                                <a:pt x="83" y="0"/>
                              </a:cubicBezTo>
                              <a:cubicBezTo>
                                <a:pt x="37" y="0"/>
                                <a:pt x="0" y="37"/>
                                <a:pt x="0" y="83"/>
                              </a:cubicBezTo>
                              <a:cubicBezTo>
                                <a:pt x="0" y="129"/>
                                <a:pt x="37" y="166"/>
                                <a:pt x="83" y="166"/>
                              </a:cubicBezTo>
                              <a:cubicBezTo>
                                <a:pt x="129" y="166"/>
                                <a:pt x="166" y="129"/>
                                <a:pt x="166" y="83"/>
                              </a:cubicBezTo>
                              <a:cubicBezTo>
                                <a:pt x="166" y="72"/>
                                <a:pt x="164" y="61"/>
                                <a:pt x="160" y="51"/>
                              </a:cubicBezTo>
                              <a:cubicBezTo>
                                <a:pt x="139" y="71"/>
                                <a:pt x="139" y="71"/>
                                <a:pt x="139" y="71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5" y="62"/>
                                <a:pt x="86" y="62"/>
                                <a:pt x="87" y="62"/>
                              </a:cubicBezTo>
                              <a:cubicBezTo>
                                <a:pt x="98" y="52"/>
                                <a:pt x="98" y="52"/>
                                <a:pt x="98" y="52"/>
                              </a:cubicBezTo>
                              <a:cubicBezTo>
                                <a:pt x="96" y="39"/>
                                <a:pt x="96" y="39"/>
                                <a:pt x="96" y="39"/>
                              </a:cubicBezTo>
                              <a:cubicBezTo>
                                <a:pt x="92" y="37"/>
                                <a:pt x="88" y="37"/>
                                <a:pt x="83" y="37"/>
                              </a:cubicBezTo>
                              <a:cubicBezTo>
                                <a:pt x="58" y="37"/>
                                <a:pt x="37" y="57"/>
                                <a:pt x="37" y="83"/>
                              </a:cubicBezTo>
                              <a:cubicBezTo>
                                <a:pt x="37" y="108"/>
                                <a:pt x="58" y="129"/>
                                <a:pt x="83" y="129"/>
                              </a:cubicBezTo>
                              <a:cubicBezTo>
                                <a:pt x="109" y="129"/>
                                <a:pt x="129" y="108"/>
                                <a:pt x="129" y="83"/>
                              </a:cubicBezTo>
                              <a:cubicBezTo>
                                <a:pt x="129" y="79"/>
                                <a:pt x="129" y="75"/>
                                <a:pt x="128" y="71"/>
                              </a:cubicBezTo>
                              <a:cubicBezTo>
                                <a:pt x="114" y="68"/>
                                <a:pt x="114" y="68"/>
                                <a:pt x="114" y="68"/>
                              </a:cubicBezTo>
                              <a:cubicBezTo>
                                <a:pt x="104" y="79"/>
                                <a:pt x="104" y="79"/>
                                <a:pt x="104" y="79"/>
                              </a:cubicBezTo>
                              <a:cubicBezTo>
                                <a:pt x="104" y="80"/>
                                <a:pt x="104" y="81"/>
                                <a:pt x="104" y="83"/>
                              </a:cubicBezTo>
                              <a:cubicBezTo>
                                <a:pt x="104" y="94"/>
                                <a:pt x="95" y="103"/>
                                <a:pt x="83" y="103"/>
                              </a:cubicBezTo>
                              <a:cubicBezTo>
                                <a:pt x="72" y="103"/>
                                <a:pt x="63" y="94"/>
                                <a:pt x="63" y="83"/>
                              </a:cubicBezTo>
                              <a:cubicBezTo>
                                <a:pt x="63" y="71"/>
                                <a:pt x="72" y="62"/>
                                <a:pt x="83" y="62"/>
                              </a:cubicBezTo>
                              <a:close/>
                              <a:moveTo>
                                <a:pt x="83" y="62"/>
                              </a:moveTo>
                              <a:cubicBezTo>
                                <a:pt x="83" y="62"/>
                                <a:pt x="83" y="62"/>
                                <a:pt x="83" y="62"/>
                              </a:cubicBezTo>
                            </a:path>
                          </a:pathLst>
                        </a:custGeom>
                        <a:solidFill>
                          <a:srgbClr val="177CB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Freeform 177" o:spid="_x0000_s1026" o:spt="100" style="position:absolute;left:0pt;margin-left:34.7pt;margin-top:3.7pt;height:25.5pt;width:25.5pt;z-index:251674624;mso-width-relative:page;mso-height-relative:page;" fillcolor="#177CB0" filled="t" stroked="f" coordsize="166,166" o:gfxdata="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" path="m105,53c94,65,94,65,94,65c94,65,94,65,94,65c88,71,88,71,88,71c86,71,85,70,83,70c76,70,71,76,71,83c71,90,76,95,83,95c90,95,96,90,96,83c96,81,95,80,95,78c109,65,109,65,109,65c109,64,109,64,109,64c113,60,113,60,113,60c137,64,137,64,137,64c166,35,166,35,166,35c136,30,136,30,136,30c121,45,121,45,121,45c121,45,121,45,121,45c136,30,136,30,136,30c131,0,131,0,131,0c102,29,102,29,102,29c105,53,105,53,105,53xm139,71c137,74,137,74,137,74c137,77,137,79,137,83c137,113,113,137,83,137c53,137,29,113,29,83c29,53,53,28,83,29c86,29,89,29,91,29c114,6,114,6,114,6c105,2,94,0,83,0c37,0,0,37,0,83c0,129,37,166,83,166c129,166,166,129,166,83c166,72,164,61,160,51c139,71,139,71,139,71xm83,62c85,62,86,62,87,62c98,52,98,52,98,52c96,39,96,39,96,39c92,37,88,37,83,37c58,37,37,57,37,83c37,108,58,129,83,129c109,129,129,108,129,83c129,79,129,75,128,71c114,68,114,68,114,68c104,79,104,79,104,79c104,80,104,81,104,83c104,94,95,103,83,103c72,103,63,94,63,83c63,71,72,62,83,62xm83,62c83,62,83,62,83,62e">
                <v:path o:connectlocs="966444327,487825578;865199510,598274193;865199510,598274193;809973687,653500016;763951663,644296218;653500016,763951663;763951663,874403309;883607108,763951663;874403309,717929638;1003262553,598274193;1003262553,589070395;1040077747,552255200;1260981040,589070395;1527903325,322148109;1251777241,276126084;1113711167,414192158;1113711167,414192158;1251777241,276126084;1205755216,0;938832931,266922286;966444327,487825578;1279388637,653500016;1260981040,681114444;1260981040,763951663;763951663,1260981040;266922286,763951663;763951663,266922286;837585083,266922286;1049281546,55225823;763951663,0;0,763951663;763951663,1527903325;1527903325,763951663;1472677502,469414950;1279388637,653500016;763951663,570662797;800769889,570662797;902014705,478621780;883607108,358966335;763951663,340555706;340555706,763951663;763951663,1187347619;1187347619,763951663;1178143821,653500016;1049281546,625888621;957240528,727133437;957240528,763951663;763951663,948036729;579866596,763951663;763951663,570662797;763951663,570662797;763951663,570662797" o:connectangles="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786765</wp:posOffset>
                </wp:positionH>
                <wp:positionV relativeFrom="paragraph">
                  <wp:posOffset>152400</wp:posOffset>
                </wp:positionV>
                <wp:extent cx="6162675" cy="0"/>
                <wp:effectExtent l="0" t="0" r="0" b="0"/>
                <wp:wrapNone/>
                <wp:docPr id="18" name="自选图形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2675" cy="0"/>
                        </a:xfrm>
                        <a:prstGeom prst="straightConnector1">
                          <a:avLst/>
                        </a:prstGeom>
                        <a:ln w="15875" cap="flat" cmpd="sng">
                          <a:solidFill>
                            <a:srgbClr val="177CB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570" o:spid="_x0000_s1026" o:spt="32" type="#_x0000_t32" style="position:absolute;left:0pt;flip:y;margin-left:61.95pt;margin-top:12pt;height:0pt;width:485.25pt;z-index:251676672;mso-width-relative:page;mso-height-relative:page;" filled="f" stroked="t" coordsize="21600,21600" o:gfxdata="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FfIxifXAAAACgEAAA8AAAAAAAAAAQAgAAAAIgAAAGRycy9kb3ducmV2&#10;LnhtbFBLAQIUABQAAAAIAIdO4kBjNsIb/QEAAPEDAAAOAAAAAAAAAAEAIAAAACYBAABkcnMvZTJv&#10;RG9jLnhtbFBLBQYAAAAABgAGAFkBAACVBQAAAAA=&#10;">
                <v:fill on="f" focussize="0,0"/>
                <v:stroke weight="1.25pt" color="#177CB0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92075</wp:posOffset>
                </wp:positionV>
                <wp:extent cx="6768465" cy="867410"/>
                <wp:effectExtent l="0" t="0" r="0" b="0"/>
                <wp:wrapNone/>
                <wp:docPr id="8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465" cy="867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/>
                                <w:bCs w:val="0"/>
                                <w:color w:val="262626"/>
                                <w:kern w:val="24"/>
                                <w:sz w:val="21"/>
                                <w:u w:val="single"/>
                                <w:lang w:val="en-US"/>
                              </w:rPr>
                              <w:t>CodingHelp.site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instrText xml:space="preserve"> HYPERLINK "https://codinghelp.site" </w:instrTex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7"/>
                                <w:rFonts w:hint="default" w:ascii="Arial" w:hAnsi="Arial" w:eastAsia="Microsoft YaHei" w:cs="Arial"/>
                                <w:b w:val="0"/>
                                <w:bCs/>
                                <w:kern w:val="24"/>
                                <w:sz w:val="21"/>
                                <w:lang w:val="en-US"/>
                              </w:rPr>
                              <w:t>https://codinghelp.site</w:t>
                            </w: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i/>
                                <w:i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i/>
                                <w:iCs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t>Website, Subreddit with over 10,000 members, Discord Server with over 1500 members</w:t>
                            </w:r>
                          </w:p>
                          <w:p>
                            <w:pPr>
                              <w:pStyle w:val="8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i w:val="0"/>
                                <w:iCs w:val="0"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eastAsia="Microsoft YaHei" w:cs="Arial"/>
                                <w:b w:val="0"/>
                                <w:bCs/>
                                <w:i w:val="0"/>
                                <w:iCs w:val="0"/>
                                <w:color w:val="262626"/>
                                <w:kern w:val="24"/>
                                <w:sz w:val="21"/>
                                <w:u w:val="none"/>
                                <w:lang w:val="en-US"/>
                              </w:rPr>
                              <w:t>I am the owner and founder of CodingHelp, a community dedicated to helping new people learn how to code.</w:t>
                            </w:r>
                          </w:p>
                        </w:txbxContent>
                      </wps:txbx>
                      <wps:bodyPr vert="horz" wrap="square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37.8pt;margin-top:7.25pt;height:68.3pt;width:532.95pt;z-index:251666432;mso-width-relative:page;mso-height-relative:page;" filled="f" stroked="f" coordsize="21600,21600" o:gfxdata="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k+yGO1QAAAAoBAAAPAAAAAAAAAAEAIAAAACIAAABkcnMv&#10;ZG93bnJldi54bWxQSwECFAAUAAAACACHTuJAub/l580BAACCAwAADgAAAAAAAAABACAAAAAkAQAA&#10;ZHJzL2Uyb0RvYy54bWxQSwUGAAAAAAYABgBZAQAAY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/>
                          <w:bCs w:val="0"/>
                          <w:color w:val="262626"/>
                          <w:kern w:val="24"/>
                          <w:sz w:val="21"/>
                          <w:u w:val="single"/>
                          <w:lang w:val="en-US"/>
                        </w:rPr>
                        <w:t>CodingHelp.site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tab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instrText xml:space="preserve"> HYPERLINK "https://codinghelp.site" </w:instrTex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default" w:ascii="Arial" w:hAnsi="Arial" w:eastAsia="Microsoft YaHei" w:cs="Arial"/>
                          <w:b w:val="0"/>
                          <w:bCs/>
                          <w:kern w:val="24"/>
                          <w:sz w:val="21"/>
                          <w:lang w:val="en-US"/>
                        </w:rPr>
                        <w:t>https://codinghelp.site</w:t>
                      </w: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fldChar w:fldCharType="end"/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Arial" w:hAnsi="Arial" w:eastAsia="Microsoft YaHei" w:cs="Arial"/>
                          <w:b w:val="0"/>
                          <w:bCs/>
                          <w:i/>
                          <w:i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i/>
                          <w:iCs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t>Website, Subreddit with over 10,000 members, Discord Server with over 1500 members</w:t>
                      </w:r>
                    </w:p>
                    <w:p>
                      <w:pPr>
                        <w:pStyle w:val="8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hint="default" w:ascii="Arial" w:hAnsi="Arial" w:eastAsia="Microsoft YaHei" w:cs="Arial"/>
                          <w:b w:val="0"/>
                          <w:bCs/>
                          <w:i w:val="0"/>
                          <w:iCs w:val="0"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</w:pPr>
                      <w:r>
                        <w:rPr>
                          <w:rFonts w:hint="default" w:ascii="Arial" w:hAnsi="Arial" w:eastAsia="Microsoft YaHei" w:cs="Arial"/>
                          <w:b w:val="0"/>
                          <w:bCs/>
                          <w:i w:val="0"/>
                          <w:iCs w:val="0"/>
                          <w:color w:val="262626"/>
                          <w:kern w:val="24"/>
                          <w:sz w:val="21"/>
                          <w:u w:val="none"/>
                          <w:lang w:val="en-US"/>
                        </w:rPr>
                        <w:t>I am the owner and founder of CodingHelp, a community dedicated to helping new people learn how to code.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8A80F4"/>
    <w:multiLevelType w:val="singleLevel"/>
    <w:tmpl w:val="048A80F4"/>
    <w:lvl w:ilvl="0" w:tentative="0">
      <w:start w:val="904"/>
      <w:numFmt w:val="decimal"/>
      <w:suff w:val="space"/>
      <w:lvlText w:val="(%1)"/>
      <w:lvlJc w:val="left"/>
    </w:lvl>
  </w:abstractNum>
  <w:abstractNum w:abstractNumId="1">
    <w:nsid w:val="0AA17807"/>
    <w:multiLevelType w:val="multilevel"/>
    <w:tmpl w:val="0AA178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80D27"/>
    <w:rsid w:val="00035899"/>
    <w:rsid w:val="000478B4"/>
    <w:rsid w:val="00052C96"/>
    <w:rsid w:val="00081C66"/>
    <w:rsid w:val="00082D7C"/>
    <w:rsid w:val="00155B8D"/>
    <w:rsid w:val="0016096B"/>
    <w:rsid w:val="00177E56"/>
    <w:rsid w:val="001A517E"/>
    <w:rsid w:val="001B0EC5"/>
    <w:rsid w:val="001F4242"/>
    <w:rsid w:val="002072B7"/>
    <w:rsid w:val="00250C36"/>
    <w:rsid w:val="00266660"/>
    <w:rsid w:val="002B1221"/>
    <w:rsid w:val="002D24B4"/>
    <w:rsid w:val="002D410A"/>
    <w:rsid w:val="002F42BB"/>
    <w:rsid w:val="00304FF1"/>
    <w:rsid w:val="0039501B"/>
    <w:rsid w:val="003A696B"/>
    <w:rsid w:val="003C2EDB"/>
    <w:rsid w:val="003D3A15"/>
    <w:rsid w:val="003E0953"/>
    <w:rsid w:val="00465317"/>
    <w:rsid w:val="004754E8"/>
    <w:rsid w:val="004941E0"/>
    <w:rsid w:val="004D198E"/>
    <w:rsid w:val="004D4124"/>
    <w:rsid w:val="004F79C1"/>
    <w:rsid w:val="00502581"/>
    <w:rsid w:val="0050620E"/>
    <w:rsid w:val="00514257"/>
    <w:rsid w:val="00545F6A"/>
    <w:rsid w:val="00582268"/>
    <w:rsid w:val="005964A2"/>
    <w:rsid w:val="005F3E70"/>
    <w:rsid w:val="006245D4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4919"/>
    <w:rsid w:val="008047E7"/>
    <w:rsid w:val="008148BB"/>
    <w:rsid w:val="00831139"/>
    <w:rsid w:val="00844B3B"/>
    <w:rsid w:val="00853AED"/>
    <w:rsid w:val="008A44B2"/>
    <w:rsid w:val="008B059C"/>
    <w:rsid w:val="008B2A07"/>
    <w:rsid w:val="008E4846"/>
    <w:rsid w:val="00903146"/>
    <w:rsid w:val="0090780B"/>
    <w:rsid w:val="00936858"/>
    <w:rsid w:val="009B1E22"/>
    <w:rsid w:val="009C22A0"/>
    <w:rsid w:val="00A14121"/>
    <w:rsid w:val="00A541D6"/>
    <w:rsid w:val="00A90571"/>
    <w:rsid w:val="00AE38F8"/>
    <w:rsid w:val="00B10F39"/>
    <w:rsid w:val="00B12B4E"/>
    <w:rsid w:val="00B1620E"/>
    <w:rsid w:val="00B4430F"/>
    <w:rsid w:val="00B53D1B"/>
    <w:rsid w:val="00BA7FA1"/>
    <w:rsid w:val="00BD107F"/>
    <w:rsid w:val="00C25FE7"/>
    <w:rsid w:val="00C95EDA"/>
    <w:rsid w:val="00CC16EB"/>
    <w:rsid w:val="00CE04DF"/>
    <w:rsid w:val="00D00C4F"/>
    <w:rsid w:val="00D35D56"/>
    <w:rsid w:val="00D93148"/>
    <w:rsid w:val="00DD0985"/>
    <w:rsid w:val="00DD4B0F"/>
    <w:rsid w:val="00E20A63"/>
    <w:rsid w:val="00E710E5"/>
    <w:rsid w:val="00E76D5B"/>
    <w:rsid w:val="00E918FC"/>
    <w:rsid w:val="00EA0B88"/>
    <w:rsid w:val="00EA0D78"/>
    <w:rsid w:val="00ED5A77"/>
    <w:rsid w:val="00EE108E"/>
    <w:rsid w:val="00F06637"/>
    <w:rsid w:val="00F222C3"/>
    <w:rsid w:val="00F44D8E"/>
    <w:rsid w:val="00F464B2"/>
    <w:rsid w:val="00F65A30"/>
    <w:rsid w:val="00FD5BA6"/>
    <w:rsid w:val="00FE365F"/>
    <w:rsid w:val="00FE6DCC"/>
    <w:rsid w:val="069B6560"/>
    <w:rsid w:val="0F621C35"/>
    <w:rsid w:val="18BA2340"/>
    <w:rsid w:val="36EC217C"/>
    <w:rsid w:val="48425ABB"/>
    <w:rsid w:val="61D03219"/>
    <w:rsid w:val="69510010"/>
    <w:rsid w:val="71480D27"/>
    <w:rsid w:val="729C6F8D"/>
    <w:rsid w:val="76E11DE3"/>
    <w:rsid w:val="7A2854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2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  <w:szCs w:val="24"/>
    </w:rPr>
  </w:style>
  <w:style w:type="character" w:styleId="7">
    <w:name w:val="Hyperlink"/>
    <w:unhideWhenUsed/>
    <w:uiPriority w:val="99"/>
    <w:rPr>
      <w:color w:val="0563C1"/>
      <w:u w:val="single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customStyle="1" w:styleId="9">
    <w:name w:val="times"/>
    <w:uiPriority w:val="0"/>
  </w:style>
  <w:style w:type="character" w:customStyle="1" w:styleId="10">
    <w:name w:val="页眉 Char"/>
    <w:link w:val="5"/>
    <w:uiPriority w:val="0"/>
    <w:rPr>
      <w:kern w:val="2"/>
      <w:sz w:val="18"/>
      <w:szCs w:val="18"/>
    </w:rPr>
  </w:style>
  <w:style w:type="character" w:customStyle="1" w:styleId="11">
    <w:name w:val="页脚 Char"/>
    <w:link w:val="4"/>
    <w:uiPriority w:val="0"/>
    <w:rPr>
      <w:kern w:val="2"/>
      <w:sz w:val="18"/>
      <w:szCs w:val="18"/>
    </w:rPr>
  </w:style>
  <w:style w:type="character" w:customStyle="1" w:styleId="12">
    <w:name w:val="HTML 预设格式 Char"/>
    <w:link w:val="6"/>
    <w:semiHidden/>
    <w:uiPriority w:val="99"/>
    <w:rPr>
      <w:rFonts w:ascii="SimSun" w:hAnsi="SimSun" w:cs="SimSun"/>
      <w:sz w:val="24"/>
      <w:szCs w:val="24"/>
    </w:rPr>
  </w:style>
  <w:style w:type="character" w:customStyle="1" w:styleId="13">
    <w:name w:val="gb_e2"/>
    <w:basedOn w:val="2"/>
    <w:uiPriority w:val="0"/>
    <w:rPr>
      <w:color w:val="FFFFFF"/>
    </w:rPr>
  </w:style>
  <w:style w:type="character" w:customStyle="1" w:styleId="14">
    <w:name w:val="gt-baf-base-sep"/>
    <w:basedOn w:val="2"/>
    <w:uiPriority w:val="0"/>
  </w:style>
  <w:style w:type="character" w:customStyle="1" w:styleId="15">
    <w:name w:val="gt-baf-pos"/>
    <w:basedOn w:val="2"/>
    <w:uiPriority w:val="0"/>
    <w:rPr>
      <w:color w:val="777777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det\AppData\Roaming\kingsoft\office6\templates\download\c8d1d0439bce448c89ad198ba53b33e7\Resume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Resume.doc</Template>
  <Pages>1</Pages>
  <Words>0</Words>
  <Characters>0</Characters>
  <Lines>1</Lines>
  <Paragraphs>1</Paragraphs>
  <TotalTime>242</TotalTime>
  <ScaleCrop>false</ScaleCrop>
  <LinksUpToDate>false</LinksUpToDate>
  <CharactersWithSpaces>1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2021-10-12T19:10:00Z</dcterms:created>
  <dc:creator>WPS_1624307467</dc:creator>
  <cp:lastModifiedBy>WPS_1624307467</cp:lastModifiedBy>
  <dcterms:modified xsi:type="dcterms:W3CDTF">2021-11-01T20:49:23Z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0E7B743447464A0CB76696B9476B2106</vt:lpwstr>
  </property>
</Properties>
</file>